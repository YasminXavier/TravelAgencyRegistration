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FB5B3" w14:textId="4BBA774F" w:rsidR="00702CD9" w:rsidRDefault="00702CD9" w:rsidP="003D377B">
      <w:pPr>
        <w:rPr>
          <w:rFonts w:ascii="Kumbh Sans" w:hAnsi="Kumbh Sans"/>
        </w:rPr>
      </w:pPr>
    </w:p>
    <w:p w14:paraId="4B7FDF06" w14:textId="039BD468" w:rsidR="00702CD9" w:rsidRDefault="00702CD9" w:rsidP="003D377B">
      <w:pPr>
        <w:rPr>
          <w:rFonts w:ascii="Kumbh Sans" w:hAnsi="Kumbh Sans"/>
        </w:rPr>
      </w:pPr>
    </w:p>
    <w:p w14:paraId="0C304A7D" w14:textId="33A6536F" w:rsidR="00702CD9" w:rsidRDefault="00702CD9" w:rsidP="003D377B">
      <w:pPr>
        <w:rPr>
          <w:rFonts w:ascii="Kumbh Sans" w:hAnsi="Kumbh Sans"/>
        </w:rPr>
      </w:pPr>
    </w:p>
    <w:p w14:paraId="0EDBA1BE" w14:textId="1AD8B664" w:rsidR="00702CD9" w:rsidRDefault="00702CD9" w:rsidP="00702CD9">
      <w:pPr>
        <w:jc w:val="center"/>
        <w:rPr>
          <w:rFonts w:ascii="Kumbh Sans" w:hAnsi="Kumbh Sans"/>
        </w:rPr>
      </w:pPr>
    </w:p>
    <w:p w14:paraId="06D9CEEE" w14:textId="27C6DF79" w:rsidR="00702CD9" w:rsidRPr="001030E7" w:rsidRDefault="00702CD9" w:rsidP="00702CD9">
      <w:pPr>
        <w:jc w:val="center"/>
        <w:rPr>
          <w:rFonts w:ascii="Kumbh Sans" w:hAnsi="Kumbh Sans"/>
          <w:b/>
          <w:bCs/>
          <w:i/>
          <w:iCs/>
          <w:color w:val="5F497A" w:themeColor="accent4" w:themeShade="BF"/>
          <w:sz w:val="40"/>
          <w:szCs w:val="40"/>
        </w:rPr>
      </w:pPr>
      <w:r w:rsidRPr="001030E7">
        <w:rPr>
          <w:rFonts w:ascii="Kumbh Sans" w:hAnsi="Kumbh Sans"/>
          <w:b/>
          <w:bCs/>
          <w:i/>
          <w:iCs/>
          <w:color w:val="5F497A" w:themeColor="accent4" w:themeShade="BF"/>
          <w:sz w:val="40"/>
          <w:szCs w:val="40"/>
        </w:rPr>
        <w:t xml:space="preserve">Gerenciamento de </w:t>
      </w:r>
      <w:r w:rsidR="00CE0761" w:rsidRPr="001030E7">
        <w:rPr>
          <w:rFonts w:ascii="Kumbh Sans" w:hAnsi="Kumbh Sans"/>
          <w:b/>
          <w:bCs/>
          <w:i/>
          <w:iCs/>
          <w:color w:val="5F497A" w:themeColor="accent4" w:themeShade="BF"/>
          <w:sz w:val="40"/>
          <w:szCs w:val="40"/>
        </w:rPr>
        <w:t>Qualidade</w:t>
      </w:r>
    </w:p>
    <w:p w14:paraId="1377FF06" w14:textId="4EEBAE48" w:rsidR="00CE0761" w:rsidRDefault="00CE0761" w:rsidP="00702CD9">
      <w:pPr>
        <w:jc w:val="center"/>
        <w:rPr>
          <w:rFonts w:ascii="Kumbh Sans" w:hAnsi="Kumbh Sans"/>
          <w:color w:val="5F497A" w:themeColor="accent4" w:themeShade="BF"/>
          <w:sz w:val="40"/>
          <w:szCs w:val="40"/>
        </w:rPr>
      </w:pPr>
    </w:p>
    <w:p w14:paraId="3AE798C6" w14:textId="5784AF6E" w:rsidR="00911448" w:rsidRDefault="00911448" w:rsidP="00911448">
      <w:pPr>
        <w:pStyle w:val="Ttulo1"/>
        <w:numPr>
          <w:ilvl w:val="0"/>
          <w:numId w:val="12"/>
        </w:numPr>
        <w:rPr>
          <w:rFonts w:ascii="Kumbh Sans" w:hAnsi="Kumbh Sans"/>
          <w:color w:val="5F497A" w:themeColor="accent4" w:themeShade="BF"/>
          <w:u w:val="none"/>
        </w:rPr>
      </w:pPr>
      <w:bookmarkStart w:id="0" w:name="_Toc341694027"/>
      <w:bookmarkStart w:id="1" w:name="_Toc417921699"/>
      <w:bookmarkStart w:id="2" w:name="_Toc468894017"/>
      <w:r w:rsidRPr="00911448">
        <w:rPr>
          <w:rFonts w:ascii="Kumbh Sans" w:hAnsi="Kumbh Sans"/>
          <w:color w:val="5F497A" w:themeColor="accent4" w:themeShade="BF"/>
          <w:u w:val="none"/>
        </w:rPr>
        <w:t xml:space="preserve">Objetivo </w:t>
      </w:r>
      <w:r w:rsidR="001030E7" w:rsidRPr="00911448">
        <w:rPr>
          <w:rFonts w:ascii="Kumbh Sans" w:hAnsi="Kumbh Sans"/>
          <w:color w:val="5F497A" w:themeColor="accent4" w:themeShade="BF"/>
          <w:u w:val="none"/>
        </w:rPr>
        <w:t>do Gerenciamento</w:t>
      </w:r>
      <w:r w:rsidRPr="00911448">
        <w:rPr>
          <w:rFonts w:ascii="Kumbh Sans" w:hAnsi="Kumbh Sans"/>
          <w:color w:val="5F497A" w:themeColor="accent4" w:themeShade="BF"/>
          <w:u w:val="none"/>
        </w:rPr>
        <w:t xml:space="preserve"> da Qualidade</w:t>
      </w:r>
      <w:bookmarkEnd w:id="0"/>
      <w:bookmarkEnd w:id="1"/>
      <w:bookmarkEnd w:id="2"/>
    </w:p>
    <w:p w14:paraId="5B231944" w14:textId="77777777" w:rsidR="001030E7" w:rsidRPr="001030E7" w:rsidRDefault="001030E7" w:rsidP="001030E7"/>
    <w:p w14:paraId="4982DC3D" w14:textId="77777777" w:rsidR="001030E7" w:rsidRPr="001030E7" w:rsidRDefault="00911448" w:rsidP="001030E7">
      <w:pPr>
        <w:jc w:val="both"/>
        <w:rPr>
          <w:rFonts w:cstheme="minorHAnsi"/>
        </w:rPr>
      </w:pPr>
      <w:r w:rsidRPr="00911448">
        <w:rPr>
          <w:rFonts w:ascii="Kumbh Sans" w:hAnsi="Kumbh Sans" w:cs="Arial"/>
        </w:rPr>
        <w:tab/>
      </w:r>
      <w:r w:rsidRPr="00911448">
        <w:rPr>
          <w:rFonts w:ascii="Kumbh Sans" w:hAnsi="Kumbh Sans" w:cs="Arial"/>
        </w:rPr>
        <w:tab/>
      </w:r>
      <w:r w:rsidR="001030E7" w:rsidRPr="001030E7">
        <w:rPr>
          <w:rFonts w:cstheme="minorHAnsi"/>
        </w:rPr>
        <w:t>Para o projeto foram contabilizados 12 requisitos funcionais e 6 requisitos não-funcionais, a maioria batendo com as regras de negócio e casos de uso. Os requisitos funcionais desse projeto são as funções principais do produto como os cadastros que os usuários irão fazer. Os requisitos não-funcionais serão aqueles que darão um suporte extra para o usuário, mas ainda estando atrelados aos requisitos funcionais.</w:t>
      </w:r>
    </w:p>
    <w:p w14:paraId="15601BD5" w14:textId="0E8CBE12" w:rsidR="00911448" w:rsidRPr="001030E7" w:rsidRDefault="001030E7" w:rsidP="001030E7">
      <w:pPr>
        <w:rPr>
          <w:rFonts w:cstheme="minorHAnsi"/>
        </w:rPr>
      </w:pPr>
      <w:r w:rsidRPr="001030E7">
        <w:rPr>
          <w:rFonts w:cstheme="minorHAnsi"/>
        </w:rPr>
        <w:tab/>
        <w:t>Já as Regras de Negócios são obrigações que tanto o sistema quanto o usuário deverão obedecer, tipo de dados inseridos e validação de campos. Por fim os Casos de Uso são as possíveis tarefas que os usuários podem fazer no sistema, combinados aos requisitos funcionais e não-funcionais e as regras de negócios aplicadas a cada um</w:t>
      </w:r>
      <w:r>
        <w:rPr>
          <w:rFonts w:cstheme="minorHAnsi"/>
        </w:rPr>
        <w:t>.</w:t>
      </w:r>
    </w:p>
    <w:p w14:paraId="3997DB23" w14:textId="77777777" w:rsidR="001030E7" w:rsidRDefault="001030E7" w:rsidP="001030E7">
      <w:pPr>
        <w:rPr>
          <w:rFonts w:ascii="Kumbh Sans" w:hAnsi="Kumbh Sans" w:cs="Arial"/>
        </w:rPr>
      </w:pPr>
    </w:p>
    <w:p w14:paraId="3C781252" w14:textId="77777777" w:rsidR="00911448" w:rsidRPr="00911448" w:rsidRDefault="00911448" w:rsidP="00911448">
      <w:pPr>
        <w:rPr>
          <w:rFonts w:ascii="Kumbh Sans" w:hAnsi="Kumbh Sans" w:cs="Arial"/>
        </w:rPr>
      </w:pPr>
    </w:p>
    <w:p w14:paraId="4289CDDB" w14:textId="47D8A137" w:rsidR="00911448" w:rsidRDefault="00911448" w:rsidP="00911448">
      <w:pPr>
        <w:pStyle w:val="PargrafodaLista"/>
        <w:numPr>
          <w:ilvl w:val="0"/>
          <w:numId w:val="12"/>
        </w:numPr>
        <w:rPr>
          <w:rFonts w:ascii="Kumbh Sans" w:hAnsi="Kumbh Sans"/>
          <w:b/>
          <w:bCs/>
          <w:color w:val="5F497A" w:themeColor="accent4" w:themeShade="BF"/>
          <w:sz w:val="28"/>
          <w:szCs w:val="28"/>
        </w:rPr>
      </w:pPr>
      <w:r>
        <w:rPr>
          <w:rFonts w:ascii="Kumbh Sans" w:hAnsi="Kumbh Sans"/>
          <w:b/>
          <w:bCs/>
          <w:color w:val="5F497A" w:themeColor="accent4" w:themeShade="BF"/>
          <w:sz w:val="40"/>
          <w:szCs w:val="40"/>
        </w:rPr>
        <w:t xml:space="preserve"> </w:t>
      </w:r>
      <w:r w:rsidRPr="00911448">
        <w:rPr>
          <w:rFonts w:ascii="Kumbh Sans" w:hAnsi="Kumbh Sans"/>
          <w:b/>
          <w:bCs/>
          <w:color w:val="5F497A" w:themeColor="accent4" w:themeShade="BF"/>
          <w:sz w:val="28"/>
          <w:szCs w:val="28"/>
        </w:rPr>
        <w:t>Garantia de Qualidade do Projeto</w:t>
      </w:r>
    </w:p>
    <w:p w14:paraId="0D9EE165" w14:textId="77777777" w:rsidR="00F47F2D" w:rsidRDefault="00F47F2D" w:rsidP="00F47F2D">
      <w:pPr>
        <w:pStyle w:val="Ttulo2"/>
        <w:rPr>
          <w:rFonts w:asciiTheme="majorHAnsi" w:hAnsiTheme="majorHAnsi"/>
        </w:rPr>
      </w:pPr>
      <w:bookmarkStart w:id="3" w:name="_Toc341694037"/>
      <w:bookmarkStart w:id="4" w:name="_Toc417921709"/>
      <w:bookmarkStart w:id="5" w:name="_Toc468894028"/>
      <w:r>
        <w:t>Responsabilidades de Qualidade da Equipe do Projeto</w:t>
      </w:r>
      <w:bookmarkEnd w:id="3"/>
      <w:bookmarkEnd w:id="4"/>
      <w:bookmarkEnd w:id="5"/>
    </w:p>
    <w:p w14:paraId="2339A30E" w14:textId="143E1984" w:rsidR="00F47F2D" w:rsidRDefault="00F47F2D" w:rsidP="00F47F2D">
      <w:pPr>
        <w:pStyle w:val="Comment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52"/>
        <w:gridCol w:w="5796"/>
      </w:tblGrid>
      <w:tr w:rsidR="00F47F2D" w14:paraId="0CEA1E81" w14:textId="77777777" w:rsidTr="00F47F2D">
        <w:trPr>
          <w:trHeight w:val="432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75310EDF" w14:textId="77777777" w:rsidR="00F47F2D" w:rsidRPr="001030E7" w:rsidRDefault="00F47F2D" w:rsidP="001030E7">
            <w:pPr>
              <w:spacing w:line="276" w:lineRule="auto"/>
              <w:jc w:val="center"/>
              <w:rPr>
                <w:b/>
                <w:bCs/>
              </w:rPr>
            </w:pPr>
            <w:r w:rsidRPr="001030E7">
              <w:rPr>
                <w:b/>
                <w:bCs/>
              </w:rPr>
              <w:t>Membro da Equipe</w:t>
            </w:r>
          </w:p>
        </w:tc>
        <w:tc>
          <w:tcPr>
            <w:tcW w:w="5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76148974" w14:textId="77777777" w:rsidR="00F47F2D" w:rsidRPr="001030E7" w:rsidRDefault="00F47F2D" w:rsidP="001030E7">
            <w:pPr>
              <w:spacing w:line="276" w:lineRule="auto"/>
              <w:jc w:val="center"/>
              <w:rPr>
                <w:b/>
                <w:bCs/>
              </w:rPr>
            </w:pPr>
            <w:r w:rsidRPr="001030E7">
              <w:rPr>
                <w:b/>
                <w:bCs/>
              </w:rPr>
              <w:t>Responsabilidades</w:t>
            </w:r>
          </w:p>
        </w:tc>
      </w:tr>
      <w:tr w:rsidR="00F47F2D" w14:paraId="7C1E3248" w14:textId="77777777" w:rsidTr="00F47F2D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0FBFB" w14:textId="0F11ED9F" w:rsidR="00F47F2D" w:rsidRDefault="001030E7" w:rsidP="001030E7">
            <w:pPr>
              <w:spacing w:line="27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Pitter Meira</w:t>
            </w:r>
          </w:p>
        </w:tc>
        <w:tc>
          <w:tcPr>
            <w:tcW w:w="5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F79BE" w14:textId="4F52D368" w:rsidR="00F47F2D" w:rsidRDefault="001030E7" w:rsidP="001030E7">
            <w:pPr>
              <w:spacing w:line="27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Gerente</w:t>
            </w:r>
          </w:p>
        </w:tc>
      </w:tr>
      <w:tr w:rsidR="00F47F2D" w14:paraId="4C3BD043" w14:textId="77777777" w:rsidTr="00F47F2D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BE034" w14:textId="5A6F7C33" w:rsidR="00F47F2D" w:rsidRDefault="001030E7" w:rsidP="001030E7">
            <w:pPr>
              <w:spacing w:line="27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Yasmin Xavier</w:t>
            </w:r>
          </w:p>
        </w:tc>
        <w:tc>
          <w:tcPr>
            <w:tcW w:w="5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50209" w14:textId="08899307" w:rsidR="00F47F2D" w:rsidRDefault="001030E7" w:rsidP="001030E7">
            <w:pPr>
              <w:spacing w:line="27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Subgerente</w:t>
            </w:r>
          </w:p>
        </w:tc>
      </w:tr>
      <w:tr w:rsidR="00F47F2D" w14:paraId="6CE61F14" w14:textId="77777777" w:rsidTr="00F47F2D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16EA3" w14:textId="73A909F3" w:rsidR="00F47F2D" w:rsidRDefault="001030E7" w:rsidP="001030E7">
            <w:pPr>
              <w:spacing w:line="27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Leticia Silva</w:t>
            </w:r>
          </w:p>
        </w:tc>
        <w:tc>
          <w:tcPr>
            <w:tcW w:w="5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E23F5" w14:textId="0C05BB55" w:rsidR="00F47F2D" w:rsidRDefault="001030E7" w:rsidP="001030E7">
            <w:pPr>
              <w:spacing w:line="27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Aluna – Funcionária</w:t>
            </w:r>
          </w:p>
        </w:tc>
      </w:tr>
    </w:tbl>
    <w:p w14:paraId="53151FCE" w14:textId="77777777" w:rsidR="001030E7" w:rsidRDefault="001030E7" w:rsidP="00F47F2D">
      <w:pPr>
        <w:pStyle w:val="PargrafodaLista"/>
        <w:rPr>
          <w:rFonts w:ascii="Kumbh Sans" w:hAnsi="Kumbh Sans"/>
          <w:b/>
          <w:bCs/>
          <w:color w:val="5F497A" w:themeColor="accent4" w:themeShade="BF"/>
          <w:sz w:val="28"/>
          <w:szCs w:val="28"/>
        </w:rPr>
      </w:pPr>
    </w:p>
    <w:p w14:paraId="5E7A0C24" w14:textId="1AC62445" w:rsidR="00F47F2D" w:rsidRPr="00F47F2D" w:rsidRDefault="00F47F2D" w:rsidP="00F47F2D">
      <w:pPr>
        <w:pStyle w:val="Ttulo1"/>
        <w:numPr>
          <w:ilvl w:val="0"/>
          <w:numId w:val="14"/>
        </w:numPr>
        <w:rPr>
          <w:rFonts w:ascii="Kumbh Sans" w:hAnsi="Kumbh Sans"/>
          <w:color w:val="5F497A" w:themeColor="accent4" w:themeShade="BF"/>
          <w:u w:val="none"/>
        </w:rPr>
      </w:pPr>
      <w:r w:rsidRPr="00F47F2D">
        <w:rPr>
          <w:rFonts w:ascii="Kumbh Sans" w:hAnsi="Kumbh Sans"/>
          <w:color w:val="5F497A" w:themeColor="accent4" w:themeShade="BF"/>
          <w:u w:val="none"/>
        </w:rPr>
        <w:t>Controle de Qualidade do Projeto</w:t>
      </w:r>
    </w:p>
    <w:p w14:paraId="6E04542B" w14:textId="77777777" w:rsidR="001030E7" w:rsidRDefault="00F47F2D" w:rsidP="001030E7">
      <w:pPr>
        <w:rPr>
          <w:rFonts w:ascii="Kumbh Sans" w:hAnsi="Kumbh Sans"/>
        </w:rPr>
      </w:pPr>
      <w:r>
        <w:rPr>
          <w:rFonts w:ascii="Kumbh Sans" w:hAnsi="Kumbh Sans"/>
        </w:rPr>
        <w:tab/>
      </w:r>
      <w:r>
        <w:rPr>
          <w:rFonts w:ascii="Kumbh Sans" w:hAnsi="Kumbh Sans"/>
        </w:rPr>
        <w:tab/>
      </w:r>
    </w:p>
    <w:p w14:paraId="6CA65DAA" w14:textId="6C720A5C" w:rsidR="001030E7" w:rsidRPr="000115D6" w:rsidRDefault="001030E7" w:rsidP="001030E7">
      <w:pPr>
        <w:rPr>
          <w:rFonts w:cstheme="minorHAnsi"/>
          <w:b/>
          <w:bCs/>
          <w:sz w:val="28"/>
          <w:szCs w:val="28"/>
        </w:rPr>
      </w:pPr>
      <w:r w:rsidRPr="000115D6">
        <w:rPr>
          <w:b/>
          <w:bCs/>
          <w:sz w:val="28"/>
          <w:szCs w:val="28"/>
        </w:rPr>
        <w:t>Planejamento da Qualidade:</w:t>
      </w:r>
    </w:p>
    <w:p w14:paraId="45642178" w14:textId="77777777" w:rsidR="001030E7" w:rsidRPr="000115D6" w:rsidRDefault="001030E7" w:rsidP="001030E7">
      <w:pPr>
        <w:pStyle w:val="PargrafodaLista"/>
        <w:numPr>
          <w:ilvl w:val="0"/>
          <w:numId w:val="16"/>
        </w:numPr>
        <w:spacing w:after="160" w:line="259" w:lineRule="auto"/>
        <w:rPr>
          <w:rFonts w:cstheme="minorHAnsi"/>
          <w:sz w:val="24"/>
          <w:szCs w:val="24"/>
        </w:rPr>
      </w:pPr>
      <w:r w:rsidRPr="000115D6">
        <w:rPr>
          <w:rFonts w:cstheme="minorHAnsi"/>
          <w:sz w:val="24"/>
          <w:szCs w:val="24"/>
        </w:rPr>
        <w:t>Para nosso gerenciamento de qualidade, estabelecemos as metas para possíveis melhorias futuras, identificamos os clientes para nosso produto e o possível impacto para a facilitação em seu dia a dia no trabalho, para gerenciar e cadastrar seus clientes. Identificamos as necessidades do nosso produto para nosso cliente, para que atenda às necessidades identificadas.</w:t>
      </w:r>
    </w:p>
    <w:p w14:paraId="2D64C2D9" w14:textId="77777777" w:rsidR="001030E7" w:rsidRPr="000115D6" w:rsidRDefault="001030E7" w:rsidP="001030E7">
      <w:pPr>
        <w:rPr>
          <w:rFonts w:cstheme="minorHAnsi"/>
        </w:rPr>
      </w:pPr>
    </w:p>
    <w:p w14:paraId="0D93D8E6" w14:textId="77777777" w:rsidR="001030E7" w:rsidRPr="000115D6" w:rsidRDefault="001030E7" w:rsidP="001030E7">
      <w:pPr>
        <w:rPr>
          <w:rFonts w:cstheme="minorHAnsi"/>
          <w:b/>
          <w:bCs/>
          <w:sz w:val="28"/>
          <w:szCs w:val="28"/>
        </w:rPr>
      </w:pPr>
      <w:r w:rsidRPr="000115D6">
        <w:rPr>
          <w:rFonts w:cstheme="minorHAnsi"/>
          <w:b/>
          <w:bCs/>
          <w:sz w:val="28"/>
          <w:szCs w:val="28"/>
        </w:rPr>
        <w:t>Garantia de qualidade:</w:t>
      </w:r>
    </w:p>
    <w:p w14:paraId="7BF4AFC4" w14:textId="77777777" w:rsidR="001030E7" w:rsidRPr="000115D6" w:rsidRDefault="001030E7" w:rsidP="001030E7">
      <w:pPr>
        <w:pStyle w:val="PargrafodaLista"/>
        <w:numPr>
          <w:ilvl w:val="0"/>
          <w:numId w:val="16"/>
        </w:numPr>
        <w:spacing w:after="160" w:line="259" w:lineRule="auto"/>
        <w:rPr>
          <w:rFonts w:cstheme="minorHAnsi"/>
          <w:sz w:val="24"/>
          <w:szCs w:val="24"/>
        </w:rPr>
      </w:pPr>
      <w:r w:rsidRPr="000115D6">
        <w:rPr>
          <w:rFonts w:cstheme="minorHAnsi"/>
          <w:sz w:val="24"/>
          <w:szCs w:val="24"/>
        </w:rPr>
        <w:t xml:space="preserve">A preferência sempre irá ser de nossos clientes, para que sempre solicite alguma alteração ou upgrades no sistema feito, realizamos a garantia da qualidade e controle de qualidade </w:t>
      </w:r>
      <w:r w:rsidRPr="000115D6">
        <w:rPr>
          <w:rFonts w:cstheme="minorHAnsi"/>
          <w:color w:val="000000"/>
          <w:sz w:val="24"/>
          <w:szCs w:val="24"/>
          <w:shd w:val="clear" w:color="auto" w:fill="FFFFFF"/>
        </w:rPr>
        <w:t>(hardware e recursos humanos).</w:t>
      </w:r>
    </w:p>
    <w:p w14:paraId="7507E597" w14:textId="77777777" w:rsidR="001030E7" w:rsidRPr="000115D6" w:rsidRDefault="001030E7" w:rsidP="001030E7">
      <w:pPr>
        <w:rPr>
          <w:rFonts w:cstheme="minorHAnsi"/>
        </w:rPr>
      </w:pPr>
    </w:p>
    <w:p w14:paraId="4AFFC791" w14:textId="77777777" w:rsidR="001030E7" w:rsidRPr="000115D6" w:rsidRDefault="001030E7" w:rsidP="001030E7">
      <w:pPr>
        <w:rPr>
          <w:rFonts w:cstheme="minorHAnsi"/>
          <w:b/>
          <w:bCs/>
          <w:sz w:val="28"/>
          <w:szCs w:val="28"/>
        </w:rPr>
      </w:pPr>
      <w:r w:rsidRPr="000115D6">
        <w:rPr>
          <w:rFonts w:cstheme="minorHAnsi"/>
          <w:b/>
          <w:bCs/>
          <w:sz w:val="28"/>
          <w:szCs w:val="28"/>
        </w:rPr>
        <w:lastRenderedPageBreak/>
        <w:t>Melhorias da qualidade:</w:t>
      </w:r>
    </w:p>
    <w:p w14:paraId="5197ED4D" w14:textId="77777777" w:rsidR="001030E7" w:rsidRPr="000115D6" w:rsidRDefault="001030E7" w:rsidP="001030E7">
      <w:pPr>
        <w:pStyle w:val="PargrafodaLista"/>
        <w:numPr>
          <w:ilvl w:val="0"/>
          <w:numId w:val="16"/>
        </w:numPr>
        <w:spacing w:after="160" w:line="259" w:lineRule="auto"/>
        <w:rPr>
          <w:rFonts w:cstheme="minorHAnsi"/>
          <w:sz w:val="24"/>
          <w:szCs w:val="24"/>
        </w:rPr>
      </w:pPr>
      <w:r w:rsidRPr="000115D6">
        <w:rPr>
          <w:rFonts w:cstheme="minorHAnsi"/>
          <w:sz w:val="24"/>
          <w:szCs w:val="24"/>
        </w:rPr>
        <w:t>Estabelecemos uma equipe para que não haja demora e nem atrasos para possíveis melhorias em nosso projeto.</w:t>
      </w:r>
    </w:p>
    <w:p w14:paraId="0A556190" w14:textId="4C7784D4" w:rsidR="00F47F2D" w:rsidRPr="00F47F2D" w:rsidRDefault="00F47F2D" w:rsidP="00F47F2D">
      <w:pPr>
        <w:rPr>
          <w:rFonts w:ascii="Kumbh Sans" w:hAnsi="Kumbh Sans"/>
        </w:rPr>
      </w:pPr>
    </w:p>
    <w:sectPr w:rsidR="00F47F2D" w:rsidRPr="00F47F2D" w:rsidSect="001030E7">
      <w:headerReference w:type="default" r:id="rId8"/>
      <w:footerReference w:type="default" r:id="rId9"/>
      <w:pgSz w:w="11906" w:h="16838"/>
      <w:pgMar w:top="1276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BC064D" w14:textId="77777777" w:rsidR="00FF75BC" w:rsidRDefault="00FF75BC" w:rsidP="005E1593">
      <w:r>
        <w:separator/>
      </w:r>
    </w:p>
  </w:endnote>
  <w:endnote w:type="continuationSeparator" w:id="0">
    <w:p w14:paraId="3402AA2E" w14:textId="77777777" w:rsidR="00FF75BC" w:rsidRDefault="00FF75BC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umbh Sans">
    <w:altName w:val="Calibri"/>
    <w:charset w:val="00"/>
    <w:family w:val="auto"/>
    <w:pitch w:val="variable"/>
    <w:sig w:usb0="80000027" w:usb1="40000000" w:usb2="00000000" w:usb3="00000000" w:csb0="00000093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411136"/>
      <w:docPartObj>
        <w:docPartGallery w:val="Page Numbers (Bottom of Page)"/>
        <w:docPartUnique/>
      </w:docPartObj>
    </w:sdtPr>
    <w:sdtEndPr/>
    <w:sdtContent>
      <w:p w14:paraId="284AD7F3" w14:textId="136E0E8C" w:rsidR="006658F0" w:rsidRDefault="006658F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DC9E2F" w14:textId="4B3401D6" w:rsidR="006658F0" w:rsidRDefault="006658F0" w:rsidP="006419CA">
    <w:pPr>
      <w:pStyle w:val="Rodap"/>
    </w:pPr>
    <w:r>
      <w:t>Trabalho Interdisciplinar de Curso</w:t>
    </w:r>
  </w:p>
  <w:p w14:paraId="253739D3" w14:textId="5B1A10C1" w:rsidR="006658F0" w:rsidRDefault="006658F0" w:rsidP="006419CA">
    <w:pPr>
      <w:pStyle w:val="Rodap"/>
    </w:pPr>
    <w:r>
      <w:t>Matéria: Gestão de Projetos</w:t>
    </w:r>
  </w:p>
  <w:p w14:paraId="120193EF" w14:textId="0D023328" w:rsidR="006658F0" w:rsidRDefault="00D159D9" w:rsidP="006419CA">
    <w:pPr>
      <w:pStyle w:val="Rodap"/>
    </w:pPr>
    <w:r>
      <w:t>Prof.</w:t>
    </w:r>
    <w:r w:rsidR="006658F0">
      <w:t>: Carlos Alberto Lucas</w:t>
    </w:r>
  </w:p>
  <w:p w14:paraId="5C5F00F9" w14:textId="2083E4F8" w:rsidR="006658F0" w:rsidRPr="006419CA" w:rsidRDefault="006658F0" w:rsidP="006419CA">
    <w:pPr>
      <w:pStyle w:val="Rodap"/>
    </w:pPr>
    <w:r>
      <w:t>Centro Municipal Universitário de Franca - UniFACEF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7686B5" w14:textId="77777777" w:rsidR="00FF75BC" w:rsidRDefault="00FF75BC" w:rsidP="005E1593">
      <w:r>
        <w:separator/>
      </w:r>
    </w:p>
  </w:footnote>
  <w:footnote w:type="continuationSeparator" w:id="0">
    <w:p w14:paraId="0EA40A08" w14:textId="77777777" w:rsidR="00FF75BC" w:rsidRDefault="00FF75BC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B3A07C" w14:textId="662C69A7" w:rsidR="00DF7148" w:rsidRDefault="00502F98">
    <w:pPr>
      <w:pStyle w:val="Cabealho"/>
    </w:pPr>
    <w:r>
      <w:rPr>
        <w:noProof/>
      </w:rPr>
      <w:drawing>
        <wp:anchor distT="0" distB="0" distL="114300" distR="114300" simplePos="0" relativeHeight="251661824" behindDoc="1" locked="0" layoutInCell="1" allowOverlap="1" wp14:anchorId="2E5B24C2" wp14:editId="36A5952E">
          <wp:simplePos x="0" y="0"/>
          <wp:positionH relativeFrom="column">
            <wp:posOffset>5381625</wp:posOffset>
          </wp:positionH>
          <wp:positionV relativeFrom="page">
            <wp:posOffset>257175</wp:posOffset>
          </wp:positionV>
          <wp:extent cx="819150" cy="485775"/>
          <wp:effectExtent l="0" t="0" r="0" b="9525"/>
          <wp:wrapTight wrapText="bothSides">
            <wp:wrapPolygon edited="0">
              <wp:start x="0" y="0"/>
              <wp:lineTo x="0" y="4235"/>
              <wp:lineTo x="5526" y="13553"/>
              <wp:lineTo x="5526" y="16094"/>
              <wp:lineTo x="8037" y="21176"/>
              <wp:lineTo x="13060" y="21176"/>
              <wp:lineTo x="14065" y="21176"/>
              <wp:lineTo x="16074" y="15247"/>
              <wp:lineTo x="15572" y="13553"/>
              <wp:lineTo x="21098" y="4235"/>
              <wp:lineTo x="21098" y="0"/>
              <wp:lineTo x="16577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9150" cy="485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Gerenciamento de </w:t>
    </w:r>
    <w:r w:rsidR="00CE0761">
      <w:t>Qualidade</w:t>
    </w:r>
    <w:r>
      <w:t xml:space="preserve"> – Travel Agency Registration</w:t>
    </w:r>
  </w:p>
  <w:p w14:paraId="06F9421F" w14:textId="210C769B" w:rsidR="00502F98" w:rsidRDefault="00502F98" w:rsidP="00502F98">
    <w:pPr>
      <w:pStyle w:val="Cabealho"/>
      <w:ind w:left="-426" w:firstLine="426"/>
    </w:pPr>
    <w:r>
      <w:t>Pitter Meira de Oliveira Camargo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B4081"/>
    <w:multiLevelType w:val="hybridMultilevel"/>
    <w:tmpl w:val="E146BF52"/>
    <w:lvl w:ilvl="0" w:tplc="0416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37C20"/>
    <w:multiLevelType w:val="hybridMultilevel"/>
    <w:tmpl w:val="37B80576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4F35E8"/>
    <w:multiLevelType w:val="hybridMultilevel"/>
    <w:tmpl w:val="049E99E4"/>
    <w:lvl w:ilvl="0" w:tplc="344463E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4A7EA4"/>
    <w:multiLevelType w:val="hybridMultilevel"/>
    <w:tmpl w:val="3E10738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87BCC"/>
    <w:multiLevelType w:val="multilevel"/>
    <w:tmpl w:val="1C4ACB6E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EB791A"/>
    <w:multiLevelType w:val="hybridMultilevel"/>
    <w:tmpl w:val="521A38AE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D4816"/>
    <w:multiLevelType w:val="hybridMultilevel"/>
    <w:tmpl w:val="9516D99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D53352"/>
    <w:multiLevelType w:val="hybridMultilevel"/>
    <w:tmpl w:val="3E849D4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3B503A"/>
    <w:multiLevelType w:val="hybridMultilevel"/>
    <w:tmpl w:val="A93E3F8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A8285A"/>
    <w:multiLevelType w:val="hybridMultilevel"/>
    <w:tmpl w:val="9A705AD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4E2D6F"/>
    <w:multiLevelType w:val="multilevel"/>
    <w:tmpl w:val="68B8CCB4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FD1E0F"/>
    <w:multiLevelType w:val="hybridMultilevel"/>
    <w:tmpl w:val="DAC08D98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2087DBF"/>
    <w:multiLevelType w:val="hybridMultilevel"/>
    <w:tmpl w:val="98CAEE0A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76253DCC"/>
    <w:multiLevelType w:val="hybridMultilevel"/>
    <w:tmpl w:val="EEDC2B6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A45963"/>
    <w:multiLevelType w:val="hybridMultilevel"/>
    <w:tmpl w:val="FF3439C0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DA85DDD"/>
    <w:multiLevelType w:val="multilevel"/>
    <w:tmpl w:val="64D4B9BA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13"/>
  </w:num>
  <w:num w:numId="4">
    <w:abstractNumId w:val="8"/>
  </w:num>
  <w:num w:numId="5">
    <w:abstractNumId w:val="12"/>
  </w:num>
  <w:num w:numId="6">
    <w:abstractNumId w:val="9"/>
  </w:num>
  <w:num w:numId="7">
    <w:abstractNumId w:val="14"/>
  </w:num>
  <w:num w:numId="8">
    <w:abstractNumId w:val="10"/>
  </w:num>
  <w:num w:numId="9">
    <w:abstractNumId w:val="4"/>
  </w:num>
  <w:num w:numId="10">
    <w:abstractNumId w:val="15"/>
  </w:num>
  <w:num w:numId="11">
    <w:abstractNumId w:val="2"/>
  </w:num>
  <w:num w:numId="12">
    <w:abstractNumId w:val="7"/>
  </w:num>
  <w:num w:numId="13">
    <w:abstractNumId w:val="6"/>
  </w:num>
  <w:num w:numId="14">
    <w:abstractNumId w:val="3"/>
  </w:num>
  <w:num w:numId="15">
    <w:abstractNumId w:val="11"/>
  </w:num>
  <w:num w:numId="16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4AEC"/>
    <w:rsid w:val="00023D8B"/>
    <w:rsid w:val="00026BD1"/>
    <w:rsid w:val="00087A16"/>
    <w:rsid w:val="000B3E4E"/>
    <w:rsid w:val="000C45F8"/>
    <w:rsid w:val="000E2853"/>
    <w:rsid w:val="000F11D5"/>
    <w:rsid w:val="001030E7"/>
    <w:rsid w:val="00117475"/>
    <w:rsid w:val="001449CF"/>
    <w:rsid w:val="00154400"/>
    <w:rsid w:val="001837BA"/>
    <w:rsid w:val="001D065E"/>
    <w:rsid w:val="001D497F"/>
    <w:rsid w:val="001E175E"/>
    <w:rsid w:val="001E2252"/>
    <w:rsid w:val="001F3D30"/>
    <w:rsid w:val="002454E7"/>
    <w:rsid w:val="00250862"/>
    <w:rsid w:val="00274187"/>
    <w:rsid w:val="002A5845"/>
    <w:rsid w:val="002B0740"/>
    <w:rsid w:val="002C0DA7"/>
    <w:rsid w:val="002D3416"/>
    <w:rsid w:val="00331443"/>
    <w:rsid w:val="00341B09"/>
    <w:rsid w:val="0034544C"/>
    <w:rsid w:val="003466B1"/>
    <w:rsid w:val="00362AEA"/>
    <w:rsid w:val="00385546"/>
    <w:rsid w:val="00395F88"/>
    <w:rsid w:val="003D377B"/>
    <w:rsid w:val="003D383E"/>
    <w:rsid w:val="0042609D"/>
    <w:rsid w:val="00430D02"/>
    <w:rsid w:val="00434AC9"/>
    <w:rsid w:val="00437336"/>
    <w:rsid w:val="004440B3"/>
    <w:rsid w:val="00461B02"/>
    <w:rsid w:val="00462B4F"/>
    <w:rsid w:val="004A0746"/>
    <w:rsid w:val="004A5DFA"/>
    <w:rsid w:val="004B2855"/>
    <w:rsid w:val="004B60F1"/>
    <w:rsid w:val="004D0E4D"/>
    <w:rsid w:val="00502F98"/>
    <w:rsid w:val="00503B43"/>
    <w:rsid w:val="0050426F"/>
    <w:rsid w:val="005165BF"/>
    <w:rsid w:val="00546A3D"/>
    <w:rsid w:val="005546E1"/>
    <w:rsid w:val="0055540E"/>
    <w:rsid w:val="005610E9"/>
    <w:rsid w:val="00583F46"/>
    <w:rsid w:val="00591B39"/>
    <w:rsid w:val="005A55FB"/>
    <w:rsid w:val="005B3679"/>
    <w:rsid w:val="005C603C"/>
    <w:rsid w:val="005D0F34"/>
    <w:rsid w:val="005E1593"/>
    <w:rsid w:val="005F487B"/>
    <w:rsid w:val="00601B80"/>
    <w:rsid w:val="00603ACD"/>
    <w:rsid w:val="006204BC"/>
    <w:rsid w:val="006269B0"/>
    <w:rsid w:val="006419CA"/>
    <w:rsid w:val="00642B7D"/>
    <w:rsid w:val="00663704"/>
    <w:rsid w:val="006658F0"/>
    <w:rsid w:val="006A233C"/>
    <w:rsid w:val="006F3B85"/>
    <w:rsid w:val="006F4B9E"/>
    <w:rsid w:val="00702133"/>
    <w:rsid w:val="00702CD9"/>
    <w:rsid w:val="00717908"/>
    <w:rsid w:val="007407A3"/>
    <w:rsid w:val="00743E89"/>
    <w:rsid w:val="0076348D"/>
    <w:rsid w:val="00764324"/>
    <w:rsid w:val="00773881"/>
    <w:rsid w:val="00790628"/>
    <w:rsid w:val="00794AEC"/>
    <w:rsid w:val="007A054B"/>
    <w:rsid w:val="0080697D"/>
    <w:rsid w:val="008141B4"/>
    <w:rsid w:val="0082721B"/>
    <w:rsid w:val="00841533"/>
    <w:rsid w:val="00842903"/>
    <w:rsid w:val="00844441"/>
    <w:rsid w:val="00871E89"/>
    <w:rsid w:val="008843C9"/>
    <w:rsid w:val="00885697"/>
    <w:rsid w:val="008C2C80"/>
    <w:rsid w:val="008D7E39"/>
    <w:rsid w:val="0090448E"/>
    <w:rsid w:val="00911448"/>
    <w:rsid w:val="009162ED"/>
    <w:rsid w:val="00931FB5"/>
    <w:rsid w:val="00980543"/>
    <w:rsid w:val="009E7715"/>
    <w:rsid w:val="00A13501"/>
    <w:rsid w:val="00A913C2"/>
    <w:rsid w:val="00AE1992"/>
    <w:rsid w:val="00AE3E68"/>
    <w:rsid w:val="00AF15FC"/>
    <w:rsid w:val="00B169BB"/>
    <w:rsid w:val="00B32719"/>
    <w:rsid w:val="00B37F64"/>
    <w:rsid w:val="00B70D1C"/>
    <w:rsid w:val="00BE0D66"/>
    <w:rsid w:val="00BE5735"/>
    <w:rsid w:val="00BE57F0"/>
    <w:rsid w:val="00C02723"/>
    <w:rsid w:val="00C52528"/>
    <w:rsid w:val="00C80888"/>
    <w:rsid w:val="00C873B9"/>
    <w:rsid w:val="00C945A9"/>
    <w:rsid w:val="00CB4754"/>
    <w:rsid w:val="00CB7149"/>
    <w:rsid w:val="00CE0761"/>
    <w:rsid w:val="00CE2B3B"/>
    <w:rsid w:val="00CE424E"/>
    <w:rsid w:val="00CF2958"/>
    <w:rsid w:val="00D115A4"/>
    <w:rsid w:val="00D1519B"/>
    <w:rsid w:val="00D159D9"/>
    <w:rsid w:val="00D37957"/>
    <w:rsid w:val="00D9143E"/>
    <w:rsid w:val="00DD15E1"/>
    <w:rsid w:val="00DD4CCB"/>
    <w:rsid w:val="00DF7148"/>
    <w:rsid w:val="00E00A9C"/>
    <w:rsid w:val="00E34C15"/>
    <w:rsid w:val="00E42F86"/>
    <w:rsid w:val="00E470DB"/>
    <w:rsid w:val="00E52B8B"/>
    <w:rsid w:val="00E849FD"/>
    <w:rsid w:val="00EB6F43"/>
    <w:rsid w:val="00ED61F8"/>
    <w:rsid w:val="00EE4156"/>
    <w:rsid w:val="00F007BA"/>
    <w:rsid w:val="00F47F2D"/>
    <w:rsid w:val="00FB5A09"/>
    <w:rsid w:val="00FC2077"/>
    <w:rsid w:val="00FF376A"/>
    <w:rsid w:val="00FF3F33"/>
    <w:rsid w:val="00FF4B08"/>
    <w:rsid w:val="00FF64D5"/>
    <w:rsid w:val="00FF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CA5F45"/>
  <w15:docId w15:val="{53846E87-69AE-4453-AC29-F0AB44811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0DB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F47F2D"/>
    <w:pPr>
      <w:keepNext/>
      <w:keepLines/>
      <w:spacing w:before="200"/>
      <w:ind w:left="720"/>
      <w:outlineLvl w:val="1"/>
    </w:pPr>
    <w:rPr>
      <w:rFonts w:ascii="Kumbh Sans" w:eastAsiaTheme="majorEastAsia" w:hAnsi="Kumbh Sans" w:cstheme="majorBidi"/>
      <w:color w:val="5F497A" w:themeColor="accent4" w:themeShade="BF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15E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15E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15E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15E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15E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15E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F47F2D"/>
    <w:rPr>
      <w:rFonts w:ascii="Kumbh Sans" w:eastAsiaTheme="majorEastAsia" w:hAnsi="Kumbh Sans" w:cstheme="majorBidi"/>
      <w:color w:val="5F497A" w:themeColor="accent4" w:themeShade="BF"/>
      <w:sz w:val="28"/>
      <w:szCs w:val="26"/>
    </w:rPr>
  </w:style>
  <w:style w:type="paragraph" w:styleId="Sumrio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C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1837BA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AE3E68"/>
    <w:pPr>
      <w:ind w:left="708"/>
    </w:pPr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AE3E68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E470DB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E470DB"/>
    <w:rPr>
      <w:rFonts w:ascii="Calibri" w:hAnsi="Calib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E470DB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15E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15E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15E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15E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15E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15E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iperlinkVisitado">
    <w:name w:val="FollowedHyperlink"/>
    <w:basedOn w:val="Fontepargpadro"/>
    <w:uiPriority w:val="99"/>
    <w:semiHidden/>
    <w:unhideWhenUsed/>
    <w:rsid w:val="00C80888"/>
    <w:rPr>
      <w:color w:val="800080" w:themeColor="followedHyperlink"/>
      <w:u w:val="single"/>
    </w:rPr>
  </w:style>
  <w:style w:type="table" w:styleId="TabeladeGrade4-nfase1">
    <w:name w:val="Grid Table 4 Accent 1"/>
    <w:basedOn w:val="Tabelanormal"/>
    <w:uiPriority w:val="49"/>
    <w:rsid w:val="00ED61F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PargrafodaLista">
    <w:name w:val="List Paragraph"/>
    <w:basedOn w:val="Normal"/>
    <w:uiPriority w:val="34"/>
    <w:qFormat/>
    <w:rsid w:val="005A55FB"/>
    <w:pPr>
      <w:ind w:left="720"/>
      <w:contextualSpacing/>
    </w:pPr>
  </w:style>
  <w:style w:type="table" w:styleId="TabeladeGrade2-nfase4">
    <w:name w:val="Grid Table 2 Accent 4"/>
    <w:basedOn w:val="Tabelanormal"/>
    <w:uiPriority w:val="47"/>
    <w:rsid w:val="006658F0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adeLista3-nfase4">
    <w:name w:val="List Table 3 Accent 4"/>
    <w:basedOn w:val="Tabelanormal"/>
    <w:uiPriority w:val="48"/>
    <w:rsid w:val="006658F0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TabeladeGrade4-nfase4">
    <w:name w:val="Grid Table 4 Accent 4"/>
    <w:basedOn w:val="Tabelanormal"/>
    <w:uiPriority w:val="49"/>
    <w:rsid w:val="00BE0D6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717908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adeGrade5Escura-nfase4">
    <w:name w:val="Grid Table 5 Dark Accent 4"/>
    <w:basedOn w:val="Tabelanormal"/>
    <w:uiPriority w:val="50"/>
    <w:rsid w:val="0071790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TabeladeGrade4-nfase6">
    <w:name w:val="Grid Table 4 Accent 6"/>
    <w:basedOn w:val="Tabelanormal"/>
    <w:uiPriority w:val="49"/>
    <w:rsid w:val="00BE573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eladeLista4-nfase4">
    <w:name w:val="List Table 4 Accent 4"/>
    <w:basedOn w:val="Tabelanormal"/>
    <w:uiPriority w:val="49"/>
    <w:rsid w:val="00BE573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89748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38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477425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1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1115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167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5209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210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0618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194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28714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46437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9734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78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2752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39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292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78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48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48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4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81845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9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722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3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21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02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27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45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7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1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409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7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490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1294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468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911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101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6690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9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876473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25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44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7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0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1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75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78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60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289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633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476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184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168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0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27526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569297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9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21938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36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716182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6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5258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280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13479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383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7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6928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9434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266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4804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5665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5851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7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493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38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49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43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34375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94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035400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5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226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798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44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35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36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25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37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77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09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25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05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887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78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44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30116-2B32-4AE1-BFD8-D76BAC8C7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546</TotalTime>
  <Pages>2</Pages>
  <Words>285</Words>
  <Characters>1541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do cronograma</vt:lpstr>
      <vt:lpstr>Plano de Gerenciamento do cronograma</vt:lpstr>
    </vt:vector>
  </TitlesOfParts>
  <Company>PMO Escritório de Projetos</Company>
  <LinksUpToDate>false</LinksUpToDate>
  <CharactersWithSpaces>1823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 cronograma</dc:title>
  <dc:subject>Nome do Projeto</dc:subject>
  <dc:creator>Eduardo Montes, PMP</dc:creator>
  <cp:keywords>Template Gerenciamento de Projetos</cp:keywords>
  <dc:description>http://escritoriodeprojetos.com.br</dc:description>
  <cp:lastModifiedBy>Pitter Meira Oliveira</cp:lastModifiedBy>
  <cp:revision>67</cp:revision>
  <dcterms:created xsi:type="dcterms:W3CDTF">2012-06-25T14:47:00Z</dcterms:created>
  <dcterms:modified xsi:type="dcterms:W3CDTF">2020-11-14T20:24:00Z</dcterms:modified>
</cp:coreProperties>
</file>